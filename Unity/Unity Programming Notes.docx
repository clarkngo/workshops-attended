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7EB5C2" w14:textId="77777777" w:rsidR="008918F2" w:rsidRDefault="0035021E">
      <w:pPr>
        <w:pStyle w:val="Heading1"/>
      </w:pPr>
      <w:r>
        <w:t>Unity</w:t>
      </w:r>
    </w:p>
    <w:p w14:paraId="500F98EF" w14:textId="77777777" w:rsidR="008918F2" w:rsidRDefault="008918F2" w:rsidP="00F22C48">
      <w:pPr>
        <w:pStyle w:val="Heading2"/>
      </w:pPr>
    </w:p>
    <w:p w14:paraId="016AF147" w14:textId="77777777" w:rsidR="006A7821" w:rsidRDefault="006A7821" w:rsidP="007E3117">
      <w:r>
        <w:t>In inspector,</w:t>
      </w:r>
    </w:p>
    <w:p w14:paraId="7EB6EC35" w14:textId="77777777" w:rsidR="007E3117" w:rsidRDefault="007E3117" w:rsidP="007E3117">
      <w:r>
        <w:t>Component</w:t>
      </w:r>
    </w:p>
    <w:p w14:paraId="4A90AF08" w14:textId="77777777" w:rsidR="007E3117" w:rsidRDefault="007E3117" w:rsidP="007E3117">
      <w:r>
        <w:t>-&gt; Add -&gt; rigidbody.</w:t>
      </w:r>
    </w:p>
    <w:p w14:paraId="2B979C00" w14:textId="77777777" w:rsidR="007E3117" w:rsidRDefault="007E3117" w:rsidP="007E3117">
      <w:r>
        <w:t>Hierarchy</w:t>
      </w:r>
    </w:p>
    <w:p w14:paraId="72487A86" w14:textId="77777777" w:rsidR="007E3117" w:rsidRDefault="007E3117" w:rsidP="007E3117">
      <w:r>
        <w:t>Time.</w:t>
      </w:r>
    </w:p>
    <w:p w14:paraId="61914E4E" w14:textId="77777777" w:rsidR="007E3117" w:rsidRDefault="006A7821" w:rsidP="007E3117">
      <w:r>
        <w:t>Project window. Files in project window is called “assets”.</w:t>
      </w:r>
    </w:p>
    <w:p w14:paraId="1E75E845" w14:textId="77777777" w:rsidR="006A7821" w:rsidRDefault="006A7821" w:rsidP="007E3117"/>
    <w:p w14:paraId="2C5C620E" w14:textId="77777777" w:rsidR="006A7821" w:rsidRDefault="006A7821" w:rsidP="007E3117">
      <w:r>
        <w:t>Drag object in project window in hierarchy.</w:t>
      </w:r>
    </w:p>
    <w:p w14:paraId="6F2A7565" w14:textId="77777777" w:rsidR="006A7821" w:rsidRDefault="006A7821" w:rsidP="007E3117"/>
    <w:p w14:paraId="4AE69A61" w14:textId="77777777" w:rsidR="006A7821" w:rsidRDefault="006A7821" w:rsidP="007E3117">
      <w:r>
        <w:t>Inspector</w:t>
      </w:r>
    </w:p>
    <w:p w14:paraId="0BBD4A4B" w14:textId="77777777" w:rsidR="006A7821" w:rsidRDefault="006A7821" w:rsidP="007E3117">
      <w:r>
        <w:t>To change position.</w:t>
      </w:r>
    </w:p>
    <w:p w14:paraId="77D7C48F" w14:textId="77777777" w:rsidR="00AA777D" w:rsidRDefault="00AA777D" w:rsidP="007E3117"/>
    <w:p w14:paraId="2B9C8D53" w14:textId="77777777" w:rsidR="00AA777D" w:rsidRDefault="00AA777D" w:rsidP="007E3117">
      <w:r>
        <w:t>F = frame</w:t>
      </w:r>
    </w:p>
    <w:p w14:paraId="2FE667DE" w14:textId="77777777" w:rsidR="0035021E" w:rsidRDefault="0035021E" w:rsidP="007E3117">
      <w:r>
        <w:t>Plane.</w:t>
      </w:r>
    </w:p>
    <w:p w14:paraId="352B8AC3" w14:textId="77777777" w:rsidR="00AA777D" w:rsidRDefault="0035021E" w:rsidP="007E3117">
      <w:r>
        <w:t>Y= 0.5 will be on top of plane</w:t>
      </w:r>
    </w:p>
    <w:p w14:paraId="62772FE2" w14:textId="77777777" w:rsidR="0035021E" w:rsidRDefault="0035021E" w:rsidP="007E3117">
      <w:r>
        <w:t>Material for color</w:t>
      </w:r>
    </w:p>
    <w:p w14:paraId="1174D12A" w14:textId="77777777" w:rsidR="006A7821" w:rsidRDefault="0035021E" w:rsidP="007E3117">
      <w:r>
        <w:t>Drag material to plane for color</w:t>
      </w:r>
    </w:p>
    <w:p w14:paraId="691D37C8" w14:textId="77777777" w:rsidR="001E0B7A" w:rsidRDefault="001E0B7A" w:rsidP="007E3117"/>
    <w:p w14:paraId="0858DF30" w14:textId="73B0FB61" w:rsidR="001E0B7A" w:rsidRDefault="001E0B7A" w:rsidP="007E3117">
      <w:r>
        <w:t>Click object -&gt; component -&gt; physics -&gt; rigidbody</w:t>
      </w:r>
      <w:r w:rsidR="008A5FAB">
        <w:t>. OR from inspector.</w:t>
      </w:r>
    </w:p>
    <w:p w14:paraId="67A8A841" w14:textId="77777777" w:rsidR="008A5FAB" w:rsidRDefault="008A5FAB" w:rsidP="007E3117"/>
    <w:p w14:paraId="4C4BB4BB" w14:textId="00D13161" w:rsidR="008A5FAB" w:rsidRDefault="008A5FAB" w:rsidP="007E3117">
      <w:r>
        <w:t>Project view - &gt; New folder -&gt; “Scripts”.</w:t>
      </w:r>
    </w:p>
    <w:p w14:paraId="4E3FCE11" w14:textId="24FF8BEA" w:rsidR="008A5FAB" w:rsidRDefault="008A5FAB" w:rsidP="007E3117">
      <w:r>
        <w:lastRenderedPageBreak/>
        <w:t xml:space="preserve">In </w:t>
      </w:r>
      <w:proofErr w:type="gramStart"/>
      <w:r>
        <w:t>scripts,  Assets</w:t>
      </w:r>
      <w:proofErr w:type="gramEnd"/>
      <w:r>
        <w:t xml:space="preserve"> -&gt; Add -&gt; c#.</w:t>
      </w:r>
    </w:p>
    <w:p w14:paraId="280BEE26" w14:textId="16F3A86F" w:rsidR="008A5FAB" w:rsidRDefault="008A5FAB" w:rsidP="007E3117">
      <w:r>
        <w:t xml:space="preserve">OR add component </w:t>
      </w:r>
      <w:r w:rsidR="00F6065C">
        <w:t>–</w:t>
      </w:r>
    </w:p>
    <w:p w14:paraId="2AEA0067" w14:textId="77777777" w:rsidR="00F6065C" w:rsidRDefault="00F6065C" w:rsidP="007E3117"/>
    <w:p w14:paraId="305AA2D4" w14:textId="77777777" w:rsidR="00F6065C" w:rsidRPr="00F6065C" w:rsidRDefault="00F6065C" w:rsidP="00F6065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065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PlayerController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F6065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Update () </w:t>
      </w:r>
      <w:r w:rsidRPr="00F6065C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before rendering a frame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F6065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FixedUpdate () </w:t>
      </w:r>
      <w:r w:rsidRPr="00F6065C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just before physics calculation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F6065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F6065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065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</w:p>
    <w:p w14:paraId="1C915E67" w14:textId="77777777" w:rsidR="00F6065C" w:rsidRDefault="00F6065C" w:rsidP="00F6065C"/>
    <w:p w14:paraId="20257C27" w14:textId="3420B57F" w:rsidR="00F6065C" w:rsidRDefault="00F6065C" w:rsidP="00F6065C">
      <w:proofErr w:type="gramStart"/>
      <w:r>
        <w:t>Input(</w:t>
      </w:r>
      <w:proofErr w:type="gramEnd"/>
      <w:r>
        <w:t xml:space="preserve">press command/ctrl + “) – redirects you to a list of </w:t>
      </w:r>
      <w:r w:rsidR="004E6E6C">
        <w:t>input function</w:t>
      </w:r>
      <w:r>
        <w:t>.</w:t>
      </w:r>
    </w:p>
    <w:p w14:paraId="68866A96" w14:textId="77777777" w:rsidR="004E6E6C" w:rsidRDefault="004E6E6C" w:rsidP="00F6065C"/>
    <w:p w14:paraId="07B3EAB7" w14:textId="65DF8B5F" w:rsidR="004E6E6C" w:rsidRDefault="004E6E6C" w:rsidP="00F6065C">
      <w:r>
        <w:t xml:space="preserve">Rigidbody command + </w:t>
      </w:r>
      <w:proofErr w:type="gramStart"/>
      <w:r>
        <w:t>“ –</w:t>
      </w:r>
      <w:proofErr w:type="gramEnd"/>
      <w:r>
        <w:t xml:space="preserve"> list of rigidbody function.</w:t>
      </w:r>
    </w:p>
    <w:p w14:paraId="2B4B5300" w14:textId="77777777" w:rsidR="00174DCE" w:rsidRDefault="00174DCE" w:rsidP="00F6065C"/>
    <w:p w14:paraId="26CAC4E4" w14:textId="77777777" w:rsidR="00F63735" w:rsidRPr="00F63735" w:rsidRDefault="00F63735" w:rsidP="00F6373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PlayerController1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speed;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rb;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Start ()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 = GetComponent&lt;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&gt; ();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FixedUpdate () </w:t>
      </w:r>
      <w:r w:rsidRPr="00F63735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just before physics calculation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lastRenderedPageBreak/>
        <w:t>    {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moveHorizontal =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F63735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"Horizontal"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moveVertical =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F63735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"Vertical"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movement = </w:t>
      </w:r>
      <w:r w:rsidRPr="00F63735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new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F63735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(moveHorizontal, </w:t>
      </w:r>
      <w:r w:rsidRPr="00F63735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0.0f</w:t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, moveVertical);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rb.AddForce (movement * speed);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F63735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F63735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</w:p>
    <w:p w14:paraId="1D4EDF78" w14:textId="77777777" w:rsidR="00F63735" w:rsidRDefault="00F63735" w:rsidP="00F6065C"/>
    <w:p w14:paraId="03BBEE56" w14:textId="40BAD2F2" w:rsidR="00174DCE" w:rsidRDefault="00174DCE" w:rsidP="00F6065C">
      <w:r w:rsidRPr="00174DCE">
        <w:drawing>
          <wp:inline distT="0" distB="0" distL="0" distR="0" wp14:anchorId="5A3B5F23" wp14:editId="27F1EAD5">
            <wp:extent cx="5943600" cy="4126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B072" w14:textId="77777777" w:rsidR="00174DCE" w:rsidRDefault="00174DCE" w:rsidP="00F6065C"/>
    <w:p w14:paraId="2608BB3E" w14:textId="7F4E3978" w:rsidR="00174DCE" w:rsidRDefault="00F63735" w:rsidP="00F6065C">
      <w:r>
        <w:t>creating a public float speed makes it appear on inspector PlayerController1 properties</w:t>
      </w:r>
    </w:p>
    <w:p w14:paraId="2C316DCE" w14:textId="28DB5DAC" w:rsidR="00F63735" w:rsidRDefault="00F63735" w:rsidP="00F6065C">
      <w:r w:rsidRPr="00F63735">
        <w:lastRenderedPageBreak/>
        <w:drawing>
          <wp:inline distT="0" distB="0" distL="0" distR="0" wp14:anchorId="02A5479C" wp14:editId="4F5794B5">
            <wp:extent cx="5943600" cy="1085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CB61" w14:textId="77777777" w:rsidR="00F63735" w:rsidRDefault="00F63735" w:rsidP="00F6065C"/>
    <w:p w14:paraId="39CD76E4" w14:textId="1E786DE0" w:rsidR="00587E04" w:rsidRDefault="00587E04" w:rsidP="00F6065C">
      <w:r>
        <w:t>Tutorial 3 Camera</w:t>
      </w:r>
    </w:p>
    <w:p w14:paraId="6E715E1A" w14:textId="77777777" w:rsidR="00587E04" w:rsidRPr="00587E04" w:rsidRDefault="00587E04" w:rsidP="00587E0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87E04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CameraController1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587E04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87E04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GameObject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player;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87E04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offset;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Use this for initialization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Start () {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offset = transform.position - player.transform.position;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Update is called once per frame 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87E04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LateUpdate () {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transform.position = player.transform.position + offset;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587E04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87E04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</w:p>
    <w:p w14:paraId="46B164E5" w14:textId="02AFE860" w:rsidR="00587E04" w:rsidRDefault="0060788D" w:rsidP="00F6065C">
      <w:r>
        <w:t>4</w:t>
      </w:r>
      <w:r w:rsidRPr="0060788D">
        <w:rPr>
          <w:vertAlign w:val="superscript"/>
        </w:rPr>
        <w:t>th</w:t>
      </w:r>
      <w:r>
        <w:t xml:space="preserve"> video</w:t>
      </w:r>
    </w:p>
    <w:p w14:paraId="15524644" w14:textId="105E5D92" w:rsidR="0060788D" w:rsidRDefault="0060788D" w:rsidP="00F6065C">
      <w:r>
        <w:t>Game object</w:t>
      </w:r>
    </w:p>
    <w:p w14:paraId="0F745AAE" w14:textId="6A304033" w:rsidR="00837425" w:rsidRDefault="00837425" w:rsidP="00F6065C">
      <w:r>
        <w:t>Walls – reset to origin</w:t>
      </w:r>
    </w:p>
    <w:p w14:paraId="182F5082" w14:textId="14676BDA" w:rsidR="00837425" w:rsidRDefault="00837425" w:rsidP="00F6065C">
      <w:r>
        <w:t>West wall – reset to origin</w:t>
      </w:r>
    </w:p>
    <w:p w14:paraId="5002BF08" w14:textId="1BA1FB60" w:rsidR="00837425" w:rsidRDefault="006E0D4F" w:rsidP="00F6065C">
      <w:r>
        <w:t>5</w:t>
      </w:r>
      <w:r w:rsidRPr="006E0D4F">
        <w:rPr>
          <w:vertAlign w:val="superscript"/>
        </w:rPr>
        <w:t>th</w:t>
      </w:r>
      <w:r>
        <w:t xml:space="preserve"> video pick up</w:t>
      </w:r>
    </w:p>
    <w:p w14:paraId="3F226383" w14:textId="092AC2EB" w:rsidR="006E0D4F" w:rsidRDefault="006E0D4F" w:rsidP="00F6065C">
      <w:r>
        <w:t>deselect player object in inspector</w:t>
      </w:r>
    </w:p>
    <w:p w14:paraId="434AA563" w14:textId="77777777" w:rsidR="00616D4F" w:rsidRDefault="00616D4F" w:rsidP="00F6065C"/>
    <w:p w14:paraId="07427B4E" w14:textId="77777777" w:rsidR="00616D4F" w:rsidRPr="00616D4F" w:rsidRDefault="00616D4F" w:rsidP="00616D4F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lastRenderedPageBreak/>
        <w:br/>
      </w: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616D4F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Rotate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616D4F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616D4F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Update is called once per frame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Update () 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transform.Rotate (</w:t>
      </w:r>
      <w:r w:rsidRPr="00616D4F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new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616D4F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</w:t>
      </w:r>
      <w:r w:rsidRPr="00616D4F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15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, </w:t>
      </w:r>
      <w:r w:rsidRPr="00616D4F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30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, </w:t>
      </w:r>
      <w:r w:rsidRPr="00616D4F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45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 * </w:t>
      </w:r>
      <w:r w:rsidRPr="00616D4F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Time</w:t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.deltaTime);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616D4F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616D4F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</w:p>
    <w:p w14:paraId="21B7B124" w14:textId="77777777" w:rsidR="00616D4F" w:rsidRDefault="00616D4F" w:rsidP="00F6065C"/>
    <w:p w14:paraId="1C812000" w14:textId="6BA8AEF1" w:rsidR="00616D4F" w:rsidRDefault="00616D4F" w:rsidP="00F6065C">
      <w:r>
        <w:t>PREFAB</w:t>
      </w:r>
    </w:p>
    <w:p w14:paraId="20B5707A" w14:textId="6CE270E4" w:rsidR="00616D4F" w:rsidRDefault="00616D4F" w:rsidP="00F6065C">
      <w:r>
        <w:t xml:space="preserve">Is an asset that contains </w:t>
      </w:r>
      <w:r w:rsidR="003363BF">
        <w:t xml:space="preserve">a template </w:t>
      </w:r>
      <w:r>
        <w:t xml:space="preserve">or blueprint </w:t>
      </w:r>
      <w:r w:rsidR="003363BF">
        <w:t>of a gameobject family.</w:t>
      </w:r>
    </w:p>
    <w:p w14:paraId="2F2300CC" w14:textId="2D67A568" w:rsidR="003363BF" w:rsidRDefault="00BE07E3" w:rsidP="00F6065C">
      <w:r>
        <w:t>6</w:t>
      </w:r>
      <w:r w:rsidRPr="00BE07E3">
        <w:rPr>
          <w:vertAlign w:val="superscript"/>
        </w:rPr>
        <w:t>th</w:t>
      </w:r>
      <w:r>
        <w:t xml:space="preserve"> video</w:t>
      </w:r>
    </w:p>
    <w:p w14:paraId="7F59A6F9" w14:textId="357CC026" w:rsidR="00BE07E3" w:rsidRDefault="00BE07E3" w:rsidP="00F6065C">
      <w:hyperlink r:id="rId10" w:history="1">
        <w:r w:rsidRPr="00A025FC">
          <w:rPr>
            <w:rStyle w:val="Hyperlink"/>
          </w:rPr>
          <w:t>file:///Applications/Unity/Unity.app/Contents/Documentation/en/ScriptReference/Collider.OnTriggerEnter.html</w:t>
        </w:r>
      </w:hyperlink>
    </w:p>
    <w:p w14:paraId="758CF90A" w14:textId="77777777" w:rsidR="00BE07E3" w:rsidRDefault="00BE07E3" w:rsidP="00F6065C"/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2020"/>
      </w:tblGrid>
      <w:tr w:rsidR="00965B57" w14:paraId="705270F5" w14:textId="77777777" w:rsidTr="00965B57">
        <w:tc>
          <w:tcPr>
            <w:tcW w:w="2410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4AC256F" w14:textId="77777777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  <w:lang w:eastAsia="en-US"/>
              </w:rPr>
            </w:pPr>
            <w:hyperlink r:id="rId11" w:history="1">
              <w:r>
                <w:rPr>
                  <w:rStyle w:val="Hyperlink"/>
                  <w:rFonts w:ascii="Helvetica" w:eastAsia="Times New Roman" w:hAnsi="Helvetica"/>
                  <w:color w:val="B83C82"/>
                  <w:sz w:val="21"/>
                  <w:szCs w:val="21"/>
                </w:rPr>
                <w:t>tag</w:t>
              </w:r>
            </w:hyperlink>
          </w:p>
        </w:tc>
        <w:tc>
          <w:tcPr>
            <w:tcW w:w="12020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B24DD81" w14:textId="77777777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</w:rPr>
            </w:pPr>
            <w:r>
              <w:rPr>
                <w:rFonts w:ascii="Helvetica" w:eastAsia="Times New Roman" w:hAnsi="Helvetica"/>
                <w:color w:val="455463"/>
                <w:sz w:val="21"/>
                <w:szCs w:val="21"/>
              </w:rPr>
              <w:t>The tag of this game object.</w:t>
            </w:r>
          </w:p>
        </w:tc>
      </w:tr>
      <w:tr w:rsidR="00965B57" w14:paraId="162F7FBC" w14:textId="77777777" w:rsidTr="00965B57">
        <w:tc>
          <w:tcPr>
            <w:tcW w:w="2410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2B84A97" w14:textId="77777777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</w:rPr>
            </w:pPr>
            <w:hyperlink r:id="rId12" w:history="1">
              <w:r w:rsidRPr="00965B57">
                <w:rPr>
                  <w:rStyle w:val="Hyperlink"/>
                  <w:rFonts w:ascii="Helvetica" w:eastAsia="Times New Roman" w:hAnsi="Helvetica"/>
                  <w:sz w:val="21"/>
                  <w:szCs w:val="21"/>
                </w:rPr>
                <w:t>SetActive</w:t>
              </w:r>
            </w:hyperlink>
          </w:p>
        </w:tc>
        <w:tc>
          <w:tcPr>
            <w:tcW w:w="12020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777800A" w14:textId="77777777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</w:rPr>
            </w:pPr>
            <w:r>
              <w:rPr>
                <w:rFonts w:ascii="Helvetica" w:eastAsia="Times New Roman" w:hAnsi="Helvetica"/>
                <w:color w:val="455463"/>
                <w:sz w:val="21"/>
                <w:szCs w:val="21"/>
              </w:rPr>
              <w:t>Activates/Deactivates the GameObject.</w:t>
            </w:r>
          </w:p>
          <w:p w14:paraId="61CF89A8" w14:textId="77777777" w:rsidR="00965B57" w:rsidRPr="00965B57" w:rsidRDefault="00965B57" w:rsidP="00965B57">
            <w:pPr>
              <w:pBdr>
                <w:top w:val="single" w:sz="6" w:space="15" w:color="DDDDDD"/>
                <w:left w:val="single" w:sz="6" w:space="15" w:color="DDDDDD"/>
                <w:bottom w:val="single" w:sz="6" w:space="15" w:color="DDDDDD"/>
                <w:right w:val="single" w:sz="6" w:space="15" w:color="DDDDDD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450" w:line="240" w:lineRule="auto"/>
              <w:rPr>
                <w:rFonts w:ascii="Consolas" w:hAnsi="Consolas" w:cs="Courier New"/>
                <w:color w:val="455463"/>
                <w:sz w:val="23"/>
                <w:szCs w:val="23"/>
                <w:lang w:eastAsia="en-US"/>
              </w:rPr>
            </w:pPr>
            <w:r w:rsidRPr="00965B57">
              <w:rPr>
                <w:rFonts w:ascii="Consolas" w:hAnsi="Consolas" w:cs="Courier New"/>
                <w:color w:val="455463"/>
                <w:sz w:val="23"/>
                <w:szCs w:val="23"/>
                <w:lang w:eastAsia="en-US"/>
              </w:rPr>
              <w:t>gameObject.SetActive(false);</w:t>
            </w:r>
          </w:p>
          <w:p w14:paraId="2312756C" w14:textId="1BEEC464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</w:rPr>
            </w:pPr>
            <w:r w:rsidRPr="00965B57">
              <w:rPr>
                <w:rFonts w:ascii="Helvetica" w:eastAsia="Times New Roman" w:hAnsi="Helvetica"/>
                <w:color w:val="455463"/>
                <w:sz w:val="21"/>
                <w:szCs w:val="21"/>
              </w:rPr>
              <w:drawing>
                <wp:inline distT="0" distB="0" distL="0" distR="0" wp14:anchorId="31F0EF45" wp14:editId="0317F3BA">
                  <wp:extent cx="5105400" cy="1041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B57" w14:paraId="3EF13CC7" w14:textId="77777777" w:rsidTr="00965B57">
        <w:tc>
          <w:tcPr>
            <w:tcW w:w="2410" w:type="dxa"/>
            <w:shd w:val="clear" w:color="auto" w:fill="F8F8F8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F2E1830" w14:textId="77777777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</w:rPr>
            </w:pPr>
            <w:hyperlink r:id="rId14" w:history="1">
              <w:r w:rsidRPr="00965B57">
                <w:rPr>
                  <w:rStyle w:val="Hyperlink"/>
                  <w:rFonts w:ascii="Helvetica" w:eastAsia="Times New Roman" w:hAnsi="Helvetica"/>
                  <w:sz w:val="21"/>
                  <w:szCs w:val="21"/>
                </w:rPr>
                <w:t>CompareTag</w:t>
              </w:r>
            </w:hyperlink>
          </w:p>
        </w:tc>
        <w:tc>
          <w:tcPr>
            <w:tcW w:w="12020" w:type="dxa"/>
            <w:shd w:val="clear" w:color="auto" w:fill="F8F8F8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6294BE" w14:textId="77777777" w:rsidR="00965B57" w:rsidRDefault="00965B57">
            <w:pPr>
              <w:spacing w:after="450"/>
              <w:rPr>
                <w:rFonts w:ascii="Helvetica" w:eastAsia="Times New Roman" w:hAnsi="Helvetica"/>
                <w:color w:val="455463"/>
                <w:sz w:val="21"/>
                <w:szCs w:val="21"/>
              </w:rPr>
            </w:pPr>
            <w:r>
              <w:rPr>
                <w:rFonts w:ascii="Helvetica" w:eastAsia="Times New Roman" w:hAnsi="Helvetica"/>
                <w:color w:val="455463"/>
                <w:sz w:val="21"/>
                <w:szCs w:val="21"/>
              </w:rPr>
              <w:t>Is this game object tagged with tag ?</w:t>
            </w:r>
          </w:p>
        </w:tc>
      </w:tr>
    </w:tbl>
    <w:p w14:paraId="0DE453F7" w14:textId="77777777" w:rsidR="00BE07E3" w:rsidRDefault="00BE07E3" w:rsidP="00F6065C"/>
    <w:p w14:paraId="1555CBC8" w14:textId="77777777" w:rsidR="00965B57" w:rsidRPr="00965B57" w:rsidRDefault="00965B57" w:rsidP="00965B57">
      <w:pPr>
        <w:pBdr>
          <w:top w:val="single" w:sz="6" w:space="15" w:color="DDDDDD"/>
          <w:left w:val="single" w:sz="6" w:space="15" w:color="DDDDDD"/>
          <w:bottom w:val="single" w:sz="6" w:space="15" w:color="DDDDDD"/>
          <w:right w:val="single" w:sz="6" w:space="15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line="240" w:lineRule="auto"/>
        <w:rPr>
          <w:rFonts w:ascii="Consolas" w:hAnsi="Consolas" w:cs="Courier New"/>
          <w:color w:val="455463"/>
          <w:sz w:val="23"/>
          <w:szCs w:val="23"/>
          <w:lang w:eastAsia="en-US"/>
        </w:rPr>
      </w:pPr>
      <w:r w:rsidRPr="00965B57">
        <w:rPr>
          <w:rFonts w:ascii="Consolas" w:hAnsi="Consolas" w:cs="Courier New"/>
          <w:color w:val="455463"/>
          <w:sz w:val="23"/>
          <w:szCs w:val="23"/>
          <w:lang w:eastAsia="en-US"/>
        </w:rPr>
        <w:lastRenderedPageBreak/>
        <w:t>if (</w:t>
      </w:r>
      <w:proofErr w:type="gramStart"/>
      <w:r w:rsidRPr="00965B57">
        <w:rPr>
          <w:rFonts w:ascii="Consolas" w:hAnsi="Consolas" w:cs="Courier New"/>
          <w:color w:val="455463"/>
          <w:sz w:val="23"/>
          <w:szCs w:val="23"/>
          <w:lang w:eastAsia="en-US"/>
        </w:rPr>
        <w:t>other.gameObject.CompareTag</w:t>
      </w:r>
      <w:proofErr w:type="gramEnd"/>
      <w:r w:rsidRPr="00965B57">
        <w:rPr>
          <w:rFonts w:ascii="Consolas" w:hAnsi="Consolas" w:cs="Courier New"/>
          <w:color w:val="455463"/>
          <w:sz w:val="23"/>
          <w:szCs w:val="23"/>
          <w:lang w:eastAsia="en-US"/>
        </w:rPr>
        <w:t>("Player"))</w:t>
      </w:r>
    </w:p>
    <w:p w14:paraId="47B56C98" w14:textId="77777777" w:rsidR="00965B57" w:rsidRDefault="00965B57" w:rsidP="00F6065C"/>
    <w:p w14:paraId="6D3E97B2" w14:textId="23295881" w:rsidR="00965B57" w:rsidRDefault="00965B57" w:rsidP="00965B57">
      <w:r w:rsidRPr="00965B57">
        <w:drawing>
          <wp:inline distT="0" distB="0" distL="0" distR="0" wp14:anchorId="04351985" wp14:editId="0420AFD4">
            <wp:extent cx="5029200" cy="449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0771" w14:textId="77777777" w:rsidR="00965B57" w:rsidRDefault="00965B57" w:rsidP="00965B57"/>
    <w:p w14:paraId="31B5F4CA" w14:textId="1AC2132B" w:rsidR="00965B57" w:rsidRDefault="00965B57" w:rsidP="00965B57">
      <w:r w:rsidRPr="00965B57">
        <w:drawing>
          <wp:inline distT="0" distB="0" distL="0" distR="0" wp14:anchorId="22661F0E" wp14:editId="42C22C09">
            <wp:extent cx="5359400" cy="121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2709" w14:textId="77777777" w:rsidR="00E70EF2" w:rsidRDefault="00E70EF2" w:rsidP="00965B57"/>
    <w:p w14:paraId="7BE214E2" w14:textId="77777777" w:rsidR="00E70EF2" w:rsidRDefault="00E70EF2" w:rsidP="00965B57"/>
    <w:p w14:paraId="2B482694" w14:textId="77777777" w:rsidR="00E70EF2" w:rsidRDefault="00E70EF2" w:rsidP="00965B57"/>
    <w:p w14:paraId="09FCB4A4" w14:textId="77777777" w:rsidR="00E70EF2" w:rsidRDefault="00E70EF2" w:rsidP="00965B57"/>
    <w:p w14:paraId="3EAAA5E2" w14:textId="3695A669" w:rsidR="00E70EF2" w:rsidRDefault="00E70EF2" w:rsidP="00965B57">
      <w:r>
        <w:t>elevator with moving platform</w:t>
      </w:r>
    </w:p>
    <w:p w14:paraId="33AAB2AF" w14:textId="63E28AAA" w:rsidR="00E70EF2" w:rsidRDefault="00E70EF2" w:rsidP="00965B57">
      <w:r>
        <w:t>movement via transform</w:t>
      </w:r>
    </w:p>
    <w:p w14:paraId="261DE4E2" w14:textId="04EE906D" w:rsidR="00E70EF2" w:rsidRDefault="00E70EF2" w:rsidP="00965B57">
      <w:r>
        <w:t>use kinemtic</w:t>
      </w:r>
    </w:p>
    <w:p w14:paraId="636E46F4" w14:textId="011CD078" w:rsidR="00E70EF2" w:rsidRDefault="00E70EF2" w:rsidP="00965B57">
      <w:r w:rsidRPr="00E70EF2">
        <w:drawing>
          <wp:inline distT="0" distB="0" distL="0" distR="0" wp14:anchorId="49763481" wp14:editId="56C91972">
            <wp:extent cx="4572000" cy="279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51F4" w14:textId="77777777" w:rsidR="00E70EF2" w:rsidRDefault="00E70EF2" w:rsidP="00965B57"/>
    <w:p w14:paraId="127AC03C" w14:textId="75FB52BA" w:rsidR="00E70EF2" w:rsidRDefault="00E70EF2" w:rsidP="00965B57">
      <w:r>
        <w:t>Static colliders shouldn’t move like walls and floors.</w:t>
      </w:r>
    </w:p>
    <w:p w14:paraId="0A2D6B5B" w14:textId="3A658271" w:rsidR="00E70EF2" w:rsidRDefault="00E70EF2" w:rsidP="00965B57">
      <w:r>
        <w:t>Dynamic colliders can move, and have a rigid body attached. Standard rigid bodies are moved using physics forces. Kinematic are moved using their transform.</w:t>
      </w:r>
    </w:p>
    <w:p w14:paraId="19C6F670" w14:textId="77777777" w:rsidR="005A0359" w:rsidRDefault="005A0359" w:rsidP="00965B57"/>
    <w:p w14:paraId="00E8F1FF" w14:textId="011E5E7A" w:rsidR="005A0359" w:rsidRDefault="005A0359" w:rsidP="00965B57">
      <w:r>
        <w:t>Video 7</w:t>
      </w:r>
      <w:r w:rsidRPr="005A0359">
        <w:rPr>
          <w:vertAlign w:val="superscript"/>
        </w:rPr>
        <w:t>th</w:t>
      </w:r>
      <w:r>
        <w:t>. Keeping score</w:t>
      </w:r>
    </w:p>
    <w:p w14:paraId="1096B805" w14:textId="69CC411B" w:rsidR="005A0359" w:rsidRDefault="005A0359" w:rsidP="00965B57">
      <w:r>
        <w:t>Player script – place COUNT</w:t>
      </w:r>
    </w:p>
    <w:p w14:paraId="0688F17C" w14:textId="77777777" w:rsidR="005A0359" w:rsidRPr="005A0359" w:rsidRDefault="005A0359" w:rsidP="005A035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PlayerController1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speed;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rb;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lastRenderedPageBreak/>
        <w:t>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int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count;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Start ()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 = GetComponent&lt;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&gt; ();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count = </w:t>
      </w:r>
      <w:r w:rsidRPr="005A0359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FixedUpdate () </w:t>
      </w:r>
      <w:r w:rsidRPr="005A0359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just before physics calculation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moveHorizontal =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5A0359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"Horizontal"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moveVertical =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5A0359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"Vertical"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movement =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new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(moveHorizontal, </w:t>
      </w:r>
      <w:r w:rsidRPr="005A0359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0.0f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, moveVertical);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rb.AddForce (movement * speed);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OnTriggerEnter(</w:t>
      </w:r>
      <w:r w:rsidRPr="005A0359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Collider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other) 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        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if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(other.gameObject.CompareTag (</w:t>
      </w:r>
      <w:r w:rsidRPr="005A0359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"Pick Up"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)) 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{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other.gameObject.SetActive (</w:t>
      </w:r>
      <w:r w:rsidRPr="005A0359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false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count = count + </w:t>
      </w:r>
      <w:r w:rsidRPr="005A0359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1</w:t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;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}        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5A0359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5A0359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  <w:r w:rsidRPr="005A0359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73CB6091" w14:textId="77777777" w:rsidR="005A0359" w:rsidRDefault="005A0359" w:rsidP="00965B57"/>
    <w:p w14:paraId="4EA4DBE4" w14:textId="77777777" w:rsidR="005A0359" w:rsidRDefault="005A0359" w:rsidP="00965B57"/>
    <w:p w14:paraId="25949C5C" w14:textId="048FA8FD" w:rsidR="005A0359" w:rsidRDefault="00B16031" w:rsidP="00965B57">
      <w:pPr>
        <w:rPr>
          <w:b/>
        </w:rPr>
      </w:pPr>
      <w:r w:rsidRPr="00B16031">
        <w:rPr>
          <w:b/>
        </w:rPr>
        <w:t>next</w:t>
      </w:r>
    </w:p>
    <w:p w14:paraId="1652AEE8" w14:textId="4CA9F06A" w:rsidR="00B16031" w:rsidRDefault="00B16031" w:rsidP="00965B57">
      <w:pPr>
        <w:rPr>
          <w:b/>
        </w:rPr>
      </w:pPr>
      <w:r w:rsidRPr="00B16031">
        <w:rPr>
          <w:b/>
        </w:rPr>
        <w:lastRenderedPageBreak/>
        <w:drawing>
          <wp:inline distT="0" distB="0" distL="0" distR="0" wp14:anchorId="2E78FD22" wp14:editId="7293C708">
            <wp:extent cx="5652770" cy="8458200"/>
            <wp:effectExtent l="0" t="0" r="1143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4BA3" w14:textId="77777777" w:rsidR="00B3437A" w:rsidRDefault="00B3437A" w:rsidP="00965B57">
      <w:pPr>
        <w:rPr>
          <w:b/>
        </w:rPr>
      </w:pPr>
    </w:p>
    <w:p w14:paraId="5E106825" w14:textId="77777777" w:rsidR="00B3437A" w:rsidRPr="00B3437A" w:rsidRDefault="00B3437A" w:rsidP="00B3437A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UnityEngine.UI;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PlayerController1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speed;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Text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countText;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rb;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int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count;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Start ()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 = GetComponent&lt;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&gt; ();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count = 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countText.text = 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"Count: "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+ count.ToString ();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FixedUpdate () </w:t>
      </w:r>
      <w:r w:rsidRPr="00B3437A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just before physics calculation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moveHorizontal =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"Horizontal"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moveVertical =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"Vertical"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movement =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new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(moveHorizontal, 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0.0f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, moveVertical);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rb.AddForce (movement * speed);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OnTriggerEnter(</w:t>
      </w:r>
      <w:r w:rsidRPr="00B3437A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Collider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other) 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        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if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(other.gameObject.CompareTag (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"Pick Up"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)) 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{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other.gameObject.SetActive (</w:t>
      </w:r>
      <w:r w:rsidRPr="00B3437A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false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count = count + 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1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countText.text = </w:t>
      </w:r>
      <w:r w:rsidRPr="00B3437A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"Count: "</w:t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+ count.ToString ();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}        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B3437A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  <w:r w:rsidRPr="00B3437A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222C8FF2" w14:textId="77777777" w:rsidR="00B3437A" w:rsidRDefault="00B3437A" w:rsidP="00965B57">
      <w:pPr>
        <w:rPr>
          <w:b/>
        </w:rPr>
      </w:pPr>
    </w:p>
    <w:p w14:paraId="36783479" w14:textId="77777777" w:rsidR="00B3437A" w:rsidRDefault="00B3437A" w:rsidP="00965B57">
      <w:pPr>
        <w:rPr>
          <w:b/>
        </w:rPr>
      </w:pPr>
    </w:p>
    <w:p w14:paraId="1A3F9667" w14:textId="66AF4412" w:rsidR="00A4666C" w:rsidRDefault="00B3437A" w:rsidP="00965B57">
      <w:pPr>
        <w:rPr>
          <w:b/>
        </w:rPr>
      </w:pPr>
      <w:r>
        <w:rPr>
          <w:b/>
        </w:rPr>
        <w:t>MAKE THIS BETTER</w:t>
      </w:r>
      <w:r w:rsidR="00A4666C">
        <w:rPr>
          <w:b/>
        </w:rPr>
        <w:t xml:space="preserve"> TO:</w:t>
      </w:r>
    </w:p>
    <w:p w14:paraId="603D7FDB" w14:textId="77777777" w:rsidR="00A4666C" w:rsidRPr="00A4666C" w:rsidRDefault="00A4666C" w:rsidP="00A4666C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</w:pP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System.Collections.Generic;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using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UnityEngine.UI;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class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PlayerController1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: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MonoBehaviour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{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speed;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public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Text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countText;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rb;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private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int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count;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Start ()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 = GetComponent&lt;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Rigidbody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&gt; ();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count = 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SetCountText ();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FixedUpdate () </w:t>
      </w:r>
      <w:r w:rsidRPr="00A4666C">
        <w:rPr>
          <w:rFonts w:ascii="Menlo" w:eastAsia="Times New Roman" w:hAnsi="Menlo" w:cs="Menlo"/>
          <w:i/>
          <w:iCs/>
          <w:color w:val="888888"/>
          <w:sz w:val="24"/>
          <w:szCs w:val="24"/>
          <w:lang w:eastAsia="en-US"/>
        </w:rPr>
        <w:t>// just before physics calculation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moveHorizontal =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"Horizontal"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float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moveVertical =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Input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.GetAxis (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"Vertical"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movement =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new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Vector3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(moveHorizontal, 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0.0f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, moveVertical);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rb.AddForce (movement * speed);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OnTriggerEnter(</w:t>
      </w:r>
      <w:r w:rsidRPr="00A4666C">
        <w:rPr>
          <w:rFonts w:ascii="Menlo" w:eastAsia="Times New Roman" w:hAnsi="Menlo" w:cs="Menlo"/>
          <w:color w:val="3364A4"/>
          <w:sz w:val="24"/>
          <w:szCs w:val="24"/>
          <w:lang w:eastAsia="en-US"/>
        </w:rPr>
        <w:t>Collider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other) 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{        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if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(other.gameObject.CompareTag (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"Pick Up"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)) 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{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other.gameObject.SetActive (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false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count = count + 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1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    SetCountText ();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}        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</w:t>
      </w:r>
      <w:r w:rsidRPr="00A4666C">
        <w:rPr>
          <w:rFonts w:ascii="Menlo" w:eastAsia="Times New Roman" w:hAnsi="Menlo" w:cs="Menlo"/>
          <w:color w:val="009695"/>
          <w:sz w:val="24"/>
          <w:szCs w:val="24"/>
          <w:lang w:eastAsia="en-US"/>
        </w:rPr>
        <w:t>void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SetCountText ()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lastRenderedPageBreak/>
        <w:t>    {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    countText.text = </w:t>
      </w:r>
      <w:r w:rsidRPr="00A4666C">
        <w:rPr>
          <w:rFonts w:ascii="Menlo" w:eastAsia="Times New Roman" w:hAnsi="Menlo" w:cs="Menlo"/>
          <w:color w:val="F57D00"/>
          <w:sz w:val="24"/>
          <w:szCs w:val="24"/>
          <w:lang w:eastAsia="en-US"/>
        </w:rPr>
        <w:t>"Count: "</w:t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+ count.ToString ();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    }</w:t>
      </w:r>
      <w:r w:rsidRPr="00A4666C">
        <w:rPr>
          <w:rFonts w:ascii="Menlo" w:eastAsia="Times New Roman" w:hAnsi="Menlo" w:cs="Menlo"/>
          <w:color w:val="auto"/>
          <w:sz w:val="24"/>
          <w:szCs w:val="24"/>
          <w:lang w:eastAsia="en-US"/>
        </w:rPr>
        <w:br/>
      </w:r>
      <w:r w:rsidRPr="00A4666C">
        <w:rPr>
          <w:rFonts w:ascii="Menlo" w:eastAsia="Times New Roman" w:hAnsi="Menlo" w:cs="Menlo"/>
          <w:color w:val="333333"/>
          <w:sz w:val="24"/>
          <w:szCs w:val="24"/>
          <w:lang w:eastAsia="en-US"/>
        </w:rPr>
        <w:t>}</w:t>
      </w:r>
      <w:r w:rsidRPr="00A4666C"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32A7B3F3" w14:textId="77777777" w:rsidR="00A4666C" w:rsidRDefault="00A4666C" w:rsidP="00965B57">
      <w:pPr>
        <w:rPr>
          <w:b/>
        </w:rPr>
      </w:pPr>
    </w:p>
    <w:p w14:paraId="325EF177" w14:textId="75797DCA" w:rsidR="00A4666C" w:rsidRDefault="00A4666C" w:rsidP="00965B57">
      <w:pPr>
        <w:rPr>
          <w:b/>
        </w:rPr>
      </w:pPr>
      <w:r>
        <w:rPr>
          <w:b/>
        </w:rPr>
        <w:t>then add it it Player inspector</w:t>
      </w:r>
    </w:p>
    <w:p w14:paraId="7F623433" w14:textId="43247E09" w:rsidR="00A4666C" w:rsidRPr="00B16031" w:rsidRDefault="00A4666C" w:rsidP="00965B57">
      <w:pPr>
        <w:rPr>
          <w:b/>
        </w:rPr>
      </w:pPr>
      <w:r w:rsidRPr="00A4666C">
        <w:rPr>
          <w:b/>
        </w:rPr>
        <w:drawing>
          <wp:inline distT="0" distB="0" distL="0" distR="0" wp14:anchorId="6A03E89F" wp14:editId="6613DD60">
            <wp:extent cx="5943600" cy="1398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666C" w:rsidRPr="00B16031">
      <w:footerReference w:type="default" r:id="rId20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A891CD" w14:textId="77777777" w:rsidR="00596B60" w:rsidRDefault="00596B60">
      <w:r>
        <w:separator/>
      </w:r>
    </w:p>
    <w:p w14:paraId="2CEE1FD8" w14:textId="77777777" w:rsidR="00596B60" w:rsidRDefault="00596B60"/>
  </w:endnote>
  <w:endnote w:type="continuationSeparator" w:id="0">
    <w:p w14:paraId="62CC989B" w14:textId="77777777" w:rsidR="00596B60" w:rsidRDefault="00596B60">
      <w:r>
        <w:continuationSeparator/>
      </w:r>
    </w:p>
    <w:p w14:paraId="5E076300" w14:textId="77777777" w:rsidR="00596B60" w:rsidRDefault="00596B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43BD19" w14:textId="77777777" w:rsidR="008918F2" w:rsidRDefault="00E34F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4F39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3F41A9" w14:textId="77777777" w:rsidR="00596B60" w:rsidRDefault="00596B60">
      <w:r>
        <w:separator/>
      </w:r>
    </w:p>
    <w:p w14:paraId="43C69795" w14:textId="77777777" w:rsidR="00596B60" w:rsidRDefault="00596B60"/>
  </w:footnote>
  <w:footnote w:type="continuationSeparator" w:id="0">
    <w:p w14:paraId="2D0C03E5" w14:textId="77777777" w:rsidR="00596B60" w:rsidRDefault="00596B60">
      <w:r>
        <w:continuationSeparator/>
      </w:r>
    </w:p>
    <w:p w14:paraId="40FE45B4" w14:textId="77777777" w:rsidR="00596B60" w:rsidRDefault="00596B60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1"/>
    <w:multiLevelType w:val="singleLevel"/>
    <w:tmpl w:val="0DA83ED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1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E23"/>
    <w:rsid w:val="0004068E"/>
    <w:rsid w:val="001358CE"/>
    <w:rsid w:val="00174DCE"/>
    <w:rsid w:val="001E0B7A"/>
    <w:rsid w:val="001F0CCA"/>
    <w:rsid w:val="003363BF"/>
    <w:rsid w:val="0035021E"/>
    <w:rsid w:val="00384C4B"/>
    <w:rsid w:val="00425F0D"/>
    <w:rsid w:val="00467017"/>
    <w:rsid w:val="004E6E6C"/>
    <w:rsid w:val="00587E04"/>
    <w:rsid w:val="00596B60"/>
    <w:rsid w:val="005A0359"/>
    <w:rsid w:val="0060788D"/>
    <w:rsid w:val="00616D4F"/>
    <w:rsid w:val="006A7821"/>
    <w:rsid w:val="006E0D4F"/>
    <w:rsid w:val="00704710"/>
    <w:rsid w:val="00713E5A"/>
    <w:rsid w:val="007A4F39"/>
    <w:rsid w:val="007E3117"/>
    <w:rsid w:val="00837425"/>
    <w:rsid w:val="00851E23"/>
    <w:rsid w:val="008918F2"/>
    <w:rsid w:val="008A5FAB"/>
    <w:rsid w:val="00965B57"/>
    <w:rsid w:val="00A00F75"/>
    <w:rsid w:val="00A4666C"/>
    <w:rsid w:val="00AA777D"/>
    <w:rsid w:val="00B16031"/>
    <w:rsid w:val="00B3437A"/>
    <w:rsid w:val="00B41922"/>
    <w:rsid w:val="00BE07E3"/>
    <w:rsid w:val="00E34FED"/>
    <w:rsid w:val="00E428BD"/>
    <w:rsid w:val="00E70EF2"/>
    <w:rsid w:val="00E93456"/>
    <w:rsid w:val="00F22C48"/>
    <w:rsid w:val="00F6065C"/>
    <w:rsid w:val="00F63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161F63"/>
  <w15:chartTrackingRefBased/>
  <w15:docId w15:val="{E466227F-FDEF-4622-9BCB-3C62958C3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8" w:qFormat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0CCA"/>
  </w:style>
  <w:style w:type="paragraph" w:styleId="Heading1">
    <w:name w:val="heading 1"/>
    <w:basedOn w:val="Normal"/>
    <w:next w:val="Normal"/>
    <w:link w:val="Heading1Char"/>
    <w:uiPriority w:val="9"/>
    <w:qFormat/>
    <w:rsid w:val="001F0CCA"/>
    <w:pPr>
      <w:keepNext/>
      <w:keepLines/>
      <w:pBdr>
        <w:bottom w:val="single" w:sz="12" w:space="12" w:color="56152F" w:themeColor="accent4"/>
      </w:pBdr>
      <w:spacing w:before="460" w:after="480"/>
      <w:contextualSpacing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0CCA"/>
    <w:pPr>
      <w:keepNext/>
      <w:keepLines/>
      <w:spacing w:before="460"/>
      <w:contextualSpacing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CCA"/>
    <w:pPr>
      <w:keepNext/>
      <w:keepLines/>
      <w:spacing w:before="460"/>
      <w:contextualSpacing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CCA"/>
    <w:pPr>
      <w:keepNext/>
      <w:keepLines/>
      <w:spacing w:before="460"/>
      <w:contextualSpacing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CCA"/>
    <w:pPr>
      <w:keepNext/>
      <w:keepLines/>
      <w:spacing w:before="460"/>
      <w:contextualSpacing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CCA"/>
    <w:pPr>
      <w:keepNext/>
      <w:keepLines/>
      <w:spacing w:before="460"/>
      <w:contextualSpacing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CCA"/>
    <w:pPr>
      <w:keepNext/>
      <w:keepLines/>
      <w:spacing w:before="460"/>
      <w:contextualSpacing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CCA"/>
    <w:pPr>
      <w:keepNext/>
      <w:keepLines/>
      <w:spacing w:before="460"/>
      <w:contextualSpacing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CCA"/>
    <w:pPr>
      <w:keepNext/>
      <w:keepLines/>
      <w:spacing w:before="460"/>
      <w:contextualSpacing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1F0CCA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713E5A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0CCA"/>
    <w:rPr>
      <w:rFonts w:asciiTheme="majorHAnsi" w:eastAsiaTheme="majorEastAsia" w:hAnsiTheme="majorHAnsi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CCA"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CCA"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CCA"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CCA"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CCA"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CCA"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CCA"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8"/>
    <w:qFormat/>
    <w:rsid w:val="00F22C48"/>
    <w:rPr>
      <w:color w:val="731C3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F0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F0D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425F0D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425F0D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425F0D"/>
    <w:pPr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425F0D"/>
    <w:rPr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25F0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5F0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5F0D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5F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5F0D"/>
    <w:rPr>
      <w:b/>
      <w:bCs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25F0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25F0D"/>
    <w:rPr>
      <w:rFonts w:ascii="Segoe UI" w:hAnsi="Segoe UI" w:cs="Segoe UI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F0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F0D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425F0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25F0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25F0D"/>
    <w:rPr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5F0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5F0D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425F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425F0D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425F0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425F0D"/>
    <w:rPr>
      <w:rFonts w:ascii="Consolas" w:hAnsi="Consolas"/>
      <w:sz w:val="22"/>
      <w:szCs w:val="21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713E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713E5A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ListParagraph">
    <w:name w:val="List Paragraph"/>
    <w:basedOn w:val="Normal"/>
    <w:uiPriority w:val="34"/>
    <w:unhideWhenUsed/>
    <w:qFormat/>
    <w:rsid w:val="007E31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3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glossaryDocument" Target="glossary/document.xml"/><Relationship Id="rId23" Type="http://schemas.openxmlformats.org/officeDocument/2006/relationships/theme" Target="theme/theme1.xml"/><Relationship Id="rId10" Type="http://schemas.openxmlformats.org/officeDocument/2006/relationships/hyperlink" Target="file:///Applications/Unity/Unity.app/Contents/Documentation/en/ScriptReference/Collider.OnTriggerEnter.html" TargetMode="External"/><Relationship Id="rId11" Type="http://schemas.openxmlformats.org/officeDocument/2006/relationships/hyperlink" Target="https://docs.unity3d.com/ScriptReference/GameObject-tag.html" TargetMode="External"/><Relationship Id="rId12" Type="http://schemas.openxmlformats.org/officeDocument/2006/relationships/hyperlink" Target="https://docs.unity3d.com/ScriptReference/GameObject.SetActive.html" TargetMode="External"/><Relationship Id="rId13" Type="http://schemas.openxmlformats.org/officeDocument/2006/relationships/image" Target="media/image3.tiff"/><Relationship Id="rId14" Type="http://schemas.openxmlformats.org/officeDocument/2006/relationships/hyperlink" Target="https://docs.unity3d.com/ScriptReference/GameObject.CompareTag.html" TargetMode="External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image" Target="media/image6.tiff"/><Relationship Id="rId18" Type="http://schemas.openxmlformats.org/officeDocument/2006/relationships/image" Target="media/image7.tiff"/><Relationship Id="rId19" Type="http://schemas.openxmlformats.org/officeDocument/2006/relationships/image" Target="media/image8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ark\AppData\Roaming\Microsoft\Templates\Take%20not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040"/>
    <w:rsid w:val="00053040"/>
    <w:rsid w:val="00351518"/>
    <w:rsid w:val="006D7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8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6A299AF2A8C46988DA5AFC69609DD14">
    <w:name w:val="36A299AF2A8C46988DA5AFC69609DD14"/>
  </w:style>
  <w:style w:type="paragraph" w:styleId="ListBullet">
    <w:name w:val="List Bullet"/>
    <w:basedOn w:val="Normal"/>
    <w:uiPriority w:val="9"/>
    <w:qFormat/>
    <w:pPr>
      <w:numPr>
        <w:numId w:val="1"/>
      </w:numPr>
      <w:spacing w:after="120"/>
    </w:pPr>
    <w:rPr>
      <w:rFonts w:eastAsiaTheme="minorHAnsi"/>
      <w:color w:val="595959" w:themeColor="text1" w:themeTint="A6"/>
      <w:sz w:val="30"/>
      <w:szCs w:val="30"/>
      <w:lang w:eastAsia="ja-JP"/>
    </w:rPr>
  </w:style>
  <w:style w:type="paragraph" w:customStyle="1" w:styleId="B860C6C204544531AE90D7BB03D6040D">
    <w:name w:val="B860C6C204544531AE90D7BB03D6040D"/>
  </w:style>
  <w:style w:type="paragraph" w:customStyle="1" w:styleId="B14F741E1A10467295D32B79B99A8A19">
    <w:name w:val="B14F741E1A10467295D32B79B99A8A19"/>
  </w:style>
  <w:style w:type="character" w:styleId="Hyperlink">
    <w:name w:val="Hyperlink"/>
    <w:basedOn w:val="DefaultParagraphFont"/>
    <w:uiPriority w:val="98"/>
    <w:rPr>
      <w:color w:val="0563C1" w:themeColor="hyperlink"/>
      <w:u w:val="single"/>
    </w:rPr>
  </w:style>
  <w:style w:type="paragraph" w:customStyle="1" w:styleId="CC4A69A251E44E038A5FA7E7DFCC1D17">
    <w:name w:val="CC4A69A251E44E038A5FA7E7DFCC1D1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2EA4CB8-499E-7740-9367-B8BCF6318E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C:\Users\clark\AppData\Roaming\Microsoft\Templates\Take notes.dotx</Template>
  <TotalTime>104</TotalTime>
  <Pages>12</Pages>
  <Words>966</Words>
  <Characters>5511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Microsoft Office User</cp:lastModifiedBy>
  <cp:revision>6</cp:revision>
  <dcterms:created xsi:type="dcterms:W3CDTF">2017-11-07T03:37:00Z</dcterms:created>
  <dcterms:modified xsi:type="dcterms:W3CDTF">2017-11-10T01:09:00Z</dcterms:modified>
</cp:coreProperties>
</file>